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E5D65" w14:textId="4B1A81BA" w:rsidR="00A05466" w:rsidRDefault="00C8609C" w:rsidP="00DA5B2B">
      <w:pPr>
        <w:pStyle w:val="Heading1"/>
        <w:numPr>
          <w:ilvl w:val="0"/>
          <w:numId w:val="0"/>
        </w:numPr>
        <w:jc w:val="center"/>
      </w:pPr>
      <w:r>
        <w:t>EE 155</w:t>
      </w:r>
      <w:r w:rsidR="00A05466">
        <w:t xml:space="preserve"> – Fall 20</w:t>
      </w:r>
      <w:r w:rsidR="00D718F5">
        <w:t>1</w:t>
      </w:r>
      <w:r w:rsidR="00677DF4">
        <w:t>8</w:t>
      </w:r>
    </w:p>
    <w:p w14:paraId="4AA6D235" w14:textId="2656A3C6" w:rsidR="00677DF4" w:rsidRPr="000909C3" w:rsidRDefault="00677DF4" w:rsidP="00DA5B2B">
      <w:pPr>
        <w:pStyle w:val="Heading1"/>
        <w:numPr>
          <w:ilvl w:val="0"/>
          <w:numId w:val="0"/>
        </w:numPr>
        <w:jc w:val="center"/>
        <w:rPr>
          <w:rFonts w:cs="Times New Roman"/>
          <w:sz w:val="24"/>
          <w:szCs w:val="24"/>
        </w:rPr>
      </w:pPr>
      <w:r w:rsidRPr="000909C3">
        <w:rPr>
          <w:rFonts w:cs="Times New Roman"/>
          <w:sz w:val="24"/>
          <w:szCs w:val="24"/>
        </w:rPr>
        <w:t xml:space="preserve">Classwork Assignment </w:t>
      </w:r>
      <w:r w:rsidR="007571C0">
        <w:rPr>
          <w:rFonts w:cs="Times New Roman"/>
          <w:sz w:val="24"/>
          <w:szCs w:val="24"/>
        </w:rPr>
        <w:t>8</w:t>
      </w:r>
    </w:p>
    <w:p w14:paraId="7CDB1145" w14:textId="77777777" w:rsidR="00677DF4" w:rsidRPr="000909C3" w:rsidRDefault="00677DF4" w:rsidP="00DA5B2B">
      <w:pPr>
        <w:jc w:val="center"/>
        <w:rPr>
          <w:sz w:val="24"/>
        </w:rPr>
      </w:pPr>
    </w:p>
    <w:p w14:paraId="594BBC5E" w14:textId="04BE80F4" w:rsidR="00677DF4" w:rsidRPr="000909C3" w:rsidRDefault="00677DF4" w:rsidP="00DA5B2B">
      <w:pPr>
        <w:jc w:val="center"/>
        <w:rPr>
          <w:b/>
          <w:sz w:val="24"/>
        </w:rPr>
      </w:pPr>
      <w:r w:rsidRPr="000909C3">
        <w:rPr>
          <w:b/>
          <w:sz w:val="24"/>
        </w:rPr>
        <w:t>For this classwork assignment you are encouraged to discuss with one or more of your classmates.</w:t>
      </w:r>
      <w:r>
        <w:rPr>
          <w:b/>
          <w:sz w:val="24"/>
        </w:rPr>
        <w:t xml:space="preserve"> </w:t>
      </w:r>
      <w:r w:rsidRPr="000909C3">
        <w:rPr>
          <w:b/>
          <w:sz w:val="24"/>
        </w:rPr>
        <w:t>However, each of you must finalize your reports and individually submit your programs (online) and your report (hardcopy, in class).</w:t>
      </w:r>
    </w:p>
    <w:p w14:paraId="49864AAC" w14:textId="77777777" w:rsidR="00677DF4" w:rsidRPr="000909C3" w:rsidRDefault="00677DF4" w:rsidP="00DA5B2B">
      <w:pPr>
        <w:jc w:val="center"/>
        <w:rPr>
          <w:b/>
          <w:sz w:val="24"/>
        </w:rPr>
      </w:pPr>
    </w:p>
    <w:p w14:paraId="3FEB913C" w14:textId="7BF57FC1" w:rsidR="00677DF4" w:rsidRPr="000909C3" w:rsidRDefault="00677DF4" w:rsidP="00DA5B2B">
      <w:pPr>
        <w:jc w:val="center"/>
        <w:rPr>
          <w:sz w:val="24"/>
        </w:rPr>
      </w:pPr>
      <w:r w:rsidRPr="000909C3">
        <w:rPr>
          <w:b/>
          <w:sz w:val="24"/>
        </w:rPr>
        <w:t>Due dates</w:t>
      </w:r>
    </w:p>
    <w:p w14:paraId="7252F792" w14:textId="60667D27" w:rsidR="00677DF4" w:rsidRPr="000909C3" w:rsidRDefault="00D1548E" w:rsidP="00D1548E">
      <w:pPr>
        <w:jc w:val="center"/>
        <w:rPr>
          <w:sz w:val="24"/>
        </w:rPr>
      </w:pPr>
      <w:r>
        <w:rPr>
          <w:sz w:val="24"/>
        </w:rPr>
        <w:t>For problems in Part II below, o</w:t>
      </w:r>
      <w:r w:rsidR="00677DF4" w:rsidRPr="000909C3">
        <w:rPr>
          <w:sz w:val="24"/>
        </w:rPr>
        <w:t>nline submission of program</w:t>
      </w:r>
      <w:r>
        <w:rPr>
          <w:sz w:val="24"/>
        </w:rPr>
        <w:t>s</w:t>
      </w:r>
      <w:r w:rsidR="00677DF4" w:rsidRPr="000909C3">
        <w:rPr>
          <w:sz w:val="24"/>
        </w:rPr>
        <w:t xml:space="preserve"> due during lecture</w:t>
      </w:r>
      <w:r w:rsidR="00CD099F">
        <w:rPr>
          <w:sz w:val="24"/>
        </w:rPr>
        <w:t>s/discussion session</w:t>
      </w:r>
      <w:r w:rsidR="00677DF4" w:rsidRPr="000909C3">
        <w:rPr>
          <w:sz w:val="24"/>
        </w:rPr>
        <w:t>. Re-submissions allowed until 8</w:t>
      </w:r>
      <w:r w:rsidR="00677DF4">
        <w:rPr>
          <w:sz w:val="24"/>
        </w:rPr>
        <w:t>p</w:t>
      </w:r>
      <w:r w:rsidR="00677DF4" w:rsidRPr="000909C3">
        <w:rPr>
          <w:sz w:val="24"/>
        </w:rPr>
        <w:t xml:space="preserve">m on Sunday, </w:t>
      </w:r>
      <w:r w:rsidR="00677DF4">
        <w:rPr>
          <w:sz w:val="24"/>
        </w:rPr>
        <w:t xml:space="preserve">October </w:t>
      </w:r>
      <w:r w:rsidR="007571C0">
        <w:rPr>
          <w:sz w:val="24"/>
        </w:rPr>
        <w:t>21</w:t>
      </w:r>
      <w:r w:rsidR="00677DF4" w:rsidRPr="000909C3">
        <w:rPr>
          <w:sz w:val="24"/>
        </w:rPr>
        <w:t>. Please submit through the Vocareum website.</w:t>
      </w:r>
      <w:r>
        <w:rPr>
          <w:sz w:val="24"/>
        </w:rPr>
        <w:t xml:space="preserve"> </w:t>
      </w:r>
      <w:r w:rsidR="00677DF4" w:rsidRPr="000909C3">
        <w:rPr>
          <w:sz w:val="24"/>
        </w:rPr>
        <w:t xml:space="preserve">The written report (hardcopy) due at the beginning of the lecture on Tuesday, October </w:t>
      </w:r>
      <w:r w:rsidR="007571C0">
        <w:rPr>
          <w:sz w:val="24"/>
        </w:rPr>
        <w:t>23</w:t>
      </w:r>
      <w:r w:rsidR="00677DF4" w:rsidRPr="000909C3">
        <w:rPr>
          <w:sz w:val="24"/>
        </w:rPr>
        <w:t>.</w:t>
      </w:r>
    </w:p>
    <w:p w14:paraId="3212D0D6" w14:textId="77777777" w:rsidR="00C8609C" w:rsidRPr="00622B1E" w:rsidRDefault="00C8609C" w:rsidP="00DA5B2B">
      <w:pPr>
        <w:jc w:val="center"/>
        <w:rPr>
          <w:b/>
          <w:szCs w:val="22"/>
        </w:rPr>
      </w:pPr>
    </w:p>
    <w:p w14:paraId="27E96055" w14:textId="6BDD4A69" w:rsidR="00D07758" w:rsidRPr="00622B1E" w:rsidRDefault="00E60961" w:rsidP="00DA5B2B">
      <w:pPr>
        <w:pStyle w:val="Heading1"/>
        <w:numPr>
          <w:ilvl w:val="0"/>
          <w:numId w:val="0"/>
        </w:numPr>
        <w:ind w:left="432"/>
        <w:jc w:val="center"/>
        <w:rPr>
          <w:sz w:val="22"/>
          <w:szCs w:val="22"/>
        </w:rPr>
      </w:pPr>
      <w:r>
        <w:rPr>
          <w:sz w:val="22"/>
          <w:szCs w:val="22"/>
        </w:rPr>
        <w:t>Functions, functions, and functions</w:t>
      </w:r>
    </w:p>
    <w:p w14:paraId="3F217059" w14:textId="6229EF50" w:rsidR="00B93AF4" w:rsidRDefault="00B93AF4" w:rsidP="00B93AF4">
      <w:pPr>
        <w:rPr>
          <w:szCs w:val="22"/>
        </w:rPr>
      </w:pPr>
    </w:p>
    <w:p w14:paraId="7DCEAD0C" w14:textId="7B83303A" w:rsidR="00E60961" w:rsidRPr="00E60961" w:rsidRDefault="00E60961" w:rsidP="00E60961">
      <w:pPr>
        <w:jc w:val="center"/>
        <w:rPr>
          <w:b/>
          <w:i/>
          <w:szCs w:val="22"/>
        </w:rPr>
      </w:pPr>
      <w:r w:rsidRPr="00E60961">
        <w:rPr>
          <w:b/>
          <w:i/>
          <w:szCs w:val="22"/>
        </w:rPr>
        <w:t>Part I: Warm up review problems</w:t>
      </w:r>
    </w:p>
    <w:p w14:paraId="3DB4776C" w14:textId="06AE71F1" w:rsidR="00E60961" w:rsidRDefault="00E60961" w:rsidP="00E60961">
      <w:pPr>
        <w:jc w:val="center"/>
        <w:rPr>
          <w:i/>
          <w:szCs w:val="22"/>
        </w:rPr>
      </w:pPr>
      <w:r w:rsidRPr="00E60961">
        <w:rPr>
          <w:i/>
          <w:szCs w:val="22"/>
        </w:rPr>
        <w:t xml:space="preserve">Problems in this section are meant for you to review the material. Please do </w:t>
      </w:r>
      <w:r w:rsidRPr="00E60961">
        <w:rPr>
          <w:b/>
          <w:i/>
          <w:szCs w:val="22"/>
          <w:u w:val="single"/>
        </w:rPr>
        <w:t>not</w:t>
      </w:r>
      <w:r w:rsidRPr="00E60961">
        <w:rPr>
          <w:i/>
          <w:szCs w:val="22"/>
        </w:rPr>
        <w:t xml:space="preserve"> submit your solutions to these problems.</w:t>
      </w:r>
      <w:r>
        <w:rPr>
          <w:i/>
          <w:szCs w:val="22"/>
        </w:rPr>
        <w:t xml:space="preserve"> Of course, TAs and the instructor are available to answer any questions you have regrading these problems (and any other problems).</w:t>
      </w:r>
    </w:p>
    <w:p w14:paraId="6D55E61E" w14:textId="77777777" w:rsidR="00E60961" w:rsidRPr="00E60961" w:rsidRDefault="00E60961" w:rsidP="00E60961">
      <w:pPr>
        <w:jc w:val="center"/>
        <w:rPr>
          <w:i/>
          <w:szCs w:val="22"/>
        </w:rPr>
      </w:pPr>
    </w:p>
    <w:p w14:paraId="02751EC4" w14:textId="1894A471" w:rsidR="00E60961" w:rsidRDefault="00E60961" w:rsidP="00D87003">
      <w:pPr>
        <w:pStyle w:val="ListParagraph"/>
        <w:numPr>
          <w:ilvl w:val="0"/>
          <w:numId w:val="12"/>
        </w:numPr>
      </w:pPr>
      <w:r>
        <w:t>Problem R</w:t>
      </w:r>
      <w:r w:rsidR="007571C0">
        <w:t>6.4</w:t>
      </w:r>
      <w:r>
        <w:t xml:space="preserve"> from the textbook.</w:t>
      </w:r>
    </w:p>
    <w:p w14:paraId="36F97FCA" w14:textId="70457FFA" w:rsidR="00E60961" w:rsidRDefault="00E60961" w:rsidP="00D87003">
      <w:pPr>
        <w:pStyle w:val="ListParagraph"/>
        <w:numPr>
          <w:ilvl w:val="0"/>
          <w:numId w:val="12"/>
        </w:numPr>
      </w:pPr>
      <w:r>
        <w:t>Problem R</w:t>
      </w:r>
      <w:r w:rsidR="007571C0">
        <w:t>6.6</w:t>
      </w:r>
      <w:r>
        <w:t xml:space="preserve"> from the textbook.</w:t>
      </w:r>
    </w:p>
    <w:p w14:paraId="7BDF2EF3" w14:textId="386D0F70" w:rsidR="00E60961" w:rsidRDefault="00E60961" w:rsidP="00D87003">
      <w:pPr>
        <w:pStyle w:val="ListParagraph"/>
        <w:numPr>
          <w:ilvl w:val="0"/>
          <w:numId w:val="12"/>
        </w:numPr>
      </w:pPr>
      <w:r>
        <w:t>Problem R</w:t>
      </w:r>
      <w:r w:rsidR="007571C0">
        <w:t>6.7</w:t>
      </w:r>
      <w:r>
        <w:t xml:space="preserve"> from the textbook.</w:t>
      </w:r>
    </w:p>
    <w:p w14:paraId="278A8844" w14:textId="7B90A9BC" w:rsidR="00E60961" w:rsidRDefault="00E60961" w:rsidP="00D87003">
      <w:pPr>
        <w:pStyle w:val="ListParagraph"/>
        <w:numPr>
          <w:ilvl w:val="0"/>
          <w:numId w:val="12"/>
        </w:numPr>
      </w:pPr>
      <w:r>
        <w:t>Problem R</w:t>
      </w:r>
      <w:r w:rsidR="007571C0">
        <w:t>6.14</w:t>
      </w:r>
      <w:r>
        <w:t xml:space="preserve"> from the textbook.</w:t>
      </w:r>
    </w:p>
    <w:p w14:paraId="51380D06" w14:textId="78B0652F" w:rsidR="00E60961" w:rsidRPr="00442A87" w:rsidRDefault="00E60961" w:rsidP="00442A87">
      <w:pPr>
        <w:pStyle w:val="ListParagraph"/>
        <w:numPr>
          <w:ilvl w:val="0"/>
          <w:numId w:val="12"/>
        </w:numPr>
      </w:pPr>
      <w:r w:rsidRPr="007571C0">
        <w:t>Problem R</w:t>
      </w:r>
      <w:r w:rsidR="007571C0" w:rsidRPr="007571C0">
        <w:t>6.22</w:t>
      </w:r>
      <w:r w:rsidRPr="007571C0">
        <w:t xml:space="preserve"> from the textbook.</w:t>
      </w:r>
    </w:p>
    <w:p w14:paraId="75AD143C" w14:textId="0A8527BE" w:rsidR="00E60961" w:rsidRDefault="00E60961" w:rsidP="00E60961"/>
    <w:p w14:paraId="40FEC3A3" w14:textId="1B0F260E" w:rsidR="00E60961" w:rsidRPr="00E60961" w:rsidRDefault="00E60961" w:rsidP="00E60961">
      <w:pPr>
        <w:jc w:val="center"/>
        <w:rPr>
          <w:b/>
          <w:i/>
          <w:szCs w:val="22"/>
        </w:rPr>
      </w:pPr>
      <w:r w:rsidRPr="00E60961">
        <w:rPr>
          <w:b/>
          <w:i/>
          <w:szCs w:val="22"/>
        </w:rPr>
        <w:t>Part I</w:t>
      </w:r>
      <w:r>
        <w:rPr>
          <w:b/>
          <w:i/>
          <w:szCs w:val="22"/>
        </w:rPr>
        <w:t>I</w:t>
      </w:r>
      <w:r w:rsidRPr="00E60961">
        <w:rPr>
          <w:b/>
          <w:i/>
          <w:szCs w:val="22"/>
        </w:rPr>
        <w:t xml:space="preserve">: </w:t>
      </w:r>
      <w:r>
        <w:rPr>
          <w:b/>
          <w:i/>
          <w:szCs w:val="22"/>
        </w:rPr>
        <w:t>Actual Classwork Problems</w:t>
      </w:r>
    </w:p>
    <w:p w14:paraId="58C2B428" w14:textId="77777777" w:rsidR="007571C0" w:rsidRDefault="00E60961" w:rsidP="007571C0">
      <w:r w:rsidRPr="00E60961">
        <w:rPr>
          <w:i/>
          <w:szCs w:val="22"/>
        </w:rPr>
        <w:t xml:space="preserve">Problems in this section are meant for you to </w:t>
      </w:r>
      <w:r>
        <w:rPr>
          <w:i/>
          <w:szCs w:val="22"/>
        </w:rPr>
        <w:t>solve and submit. Please</w:t>
      </w:r>
      <w:r w:rsidRPr="00E60961">
        <w:rPr>
          <w:i/>
          <w:szCs w:val="22"/>
        </w:rPr>
        <w:t xml:space="preserve"> submit </w:t>
      </w:r>
      <w:r>
        <w:rPr>
          <w:i/>
          <w:szCs w:val="22"/>
        </w:rPr>
        <w:t xml:space="preserve">according to the instructions near the top of this page, namely please submit </w:t>
      </w:r>
      <w:r w:rsidRPr="00E60961">
        <w:rPr>
          <w:i/>
          <w:szCs w:val="22"/>
        </w:rPr>
        <w:t xml:space="preserve">your </w:t>
      </w:r>
      <w:r>
        <w:rPr>
          <w:i/>
          <w:szCs w:val="22"/>
        </w:rPr>
        <w:t>programs</w:t>
      </w:r>
      <w:r w:rsidRPr="00E60961">
        <w:rPr>
          <w:i/>
          <w:szCs w:val="22"/>
        </w:rPr>
        <w:t xml:space="preserve"> </w:t>
      </w:r>
      <w:r>
        <w:rPr>
          <w:i/>
          <w:szCs w:val="22"/>
        </w:rPr>
        <w:t>via Vocareum and written report in class per above deadlines</w:t>
      </w:r>
      <w:r w:rsidRPr="00E60961">
        <w:rPr>
          <w:i/>
          <w:szCs w:val="22"/>
        </w:rPr>
        <w:t>.</w:t>
      </w:r>
      <w:r>
        <w:rPr>
          <w:i/>
          <w:szCs w:val="22"/>
        </w:rPr>
        <w:t xml:space="preserve"> </w:t>
      </w:r>
    </w:p>
    <w:p w14:paraId="7C5EB0CC" w14:textId="77777777" w:rsidR="007571C0" w:rsidRDefault="007571C0" w:rsidP="007571C0">
      <w:pPr>
        <w:rPr>
          <w:i/>
        </w:rPr>
      </w:pPr>
    </w:p>
    <w:p w14:paraId="52973930" w14:textId="40865459" w:rsidR="005E54E5" w:rsidRPr="007571C0" w:rsidRDefault="005E54E5" w:rsidP="007571C0">
      <w:r w:rsidRPr="007571C0">
        <w:rPr>
          <w:i/>
        </w:rPr>
        <w:t xml:space="preserve">In all the following problems, please write the required function but also supply the main program that reads user inputs, calls the function, and prints the </w:t>
      </w:r>
      <w:proofErr w:type="gramStart"/>
      <w:r w:rsidRPr="007571C0">
        <w:rPr>
          <w:i/>
        </w:rPr>
        <w:t>final results</w:t>
      </w:r>
      <w:proofErr w:type="gramEnd"/>
      <w:r w:rsidRPr="007571C0">
        <w:rPr>
          <w:i/>
        </w:rPr>
        <w:t>.</w:t>
      </w:r>
    </w:p>
    <w:p w14:paraId="3603AAFE" w14:textId="77777777" w:rsidR="002274EC" w:rsidRPr="0035484F" w:rsidRDefault="002274EC" w:rsidP="005E54E5">
      <w:pPr>
        <w:pStyle w:val="ListParagraph"/>
        <w:ind w:left="360"/>
        <w:rPr>
          <w:i/>
        </w:rPr>
      </w:pPr>
    </w:p>
    <w:p w14:paraId="60620990" w14:textId="77777777" w:rsidR="005E54E5" w:rsidRDefault="005E54E5" w:rsidP="005E54E5">
      <w:pPr>
        <w:pStyle w:val="ListParagraph"/>
        <w:ind w:left="360"/>
      </w:pPr>
    </w:p>
    <w:p w14:paraId="6FD5F0D4" w14:textId="123B009A" w:rsidR="008C71E9" w:rsidRPr="007571C0" w:rsidRDefault="005E54E5" w:rsidP="007571C0">
      <w:pPr>
        <w:pStyle w:val="ListParagraph"/>
        <w:numPr>
          <w:ilvl w:val="0"/>
          <w:numId w:val="12"/>
        </w:numPr>
        <w:rPr>
          <w:b/>
        </w:rPr>
      </w:pPr>
      <w:r w:rsidRPr="002274EC">
        <w:rPr>
          <w:b/>
        </w:rPr>
        <w:t xml:space="preserve">Problem </w:t>
      </w:r>
      <w:r w:rsidR="007571C0">
        <w:rPr>
          <w:b/>
        </w:rPr>
        <w:t>R6.17</w:t>
      </w:r>
      <w:r w:rsidRPr="002274EC">
        <w:rPr>
          <w:b/>
        </w:rPr>
        <w:t xml:space="preserve"> from the textbook. (</w:t>
      </w:r>
      <w:r w:rsidR="007571C0">
        <w:rPr>
          <w:b/>
        </w:rPr>
        <w:t xml:space="preserve">x- </w:t>
      </w:r>
      <w:proofErr w:type="gramStart"/>
      <w:r w:rsidR="007571C0">
        <w:rPr>
          <w:b/>
        </w:rPr>
        <w:t>and  y</w:t>
      </w:r>
      <w:proofErr w:type="gramEnd"/>
      <w:r w:rsidR="007571C0">
        <w:rPr>
          <w:b/>
        </w:rPr>
        <w:t>-coordinates of smallest rectangle that cover a set of points</w:t>
      </w:r>
      <w:r w:rsidRPr="002274EC">
        <w:rPr>
          <w:b/>
        </w:rPr>
        <w:t>)</w:t>
      </w:r>
    </w:p>
    <w:p w14:paraId="7FA8085A" w14:textId="77777777" w:rsidR="007571C0" w:rsidRPr="007571C0" w:rsidRDefault="007571C0" w:rsidP="007571C0">
      <w:pPr>
        <w:rPr>
          <w:b/>
        </w:rPr>
      </w:pPr>
    </w:p>
    <w:p w14:paraId="3F98D70D" w14:textId="3AEDE845" w:rsidR="005E54E5" w:rsidRPr="002274EC" w:rsidRDefault="005E54E5" w:rsidP="00D87003">
      <w:pPr>
        <w:pStyle w:val="ListParagraph"/>
        <w:numPr>
          <w:ilvl w:val="0"/>
          <w:numId w:val="12"/>
        </w:numPr>
        <w:rPr>
          <w:b/>
        </w:rPr>
      </w:pPr>
      <w:r w:rsidRPr="002274EC">
        <w:rPr>
          <w:b/>
        </w:rPr>
        <w:t xml:space="preserve">Problem </w:t>
      </w:r>
      <w:r w:rsidR="00DF4020">
        <w:rPr>
          <w:b/>
        </w:rPr>
        <w:t>E6.2(b)</w:t>
      </w:r>
      <w:r w:rsidRPr="002274EC">
        <w:rPr>
          <w:b/>
        </w:rPr>
        <w:t xml:space="preserve"> from the textbook. </w:t>
      </w:r>
      <w:r w:rsidR="0035484F" w:rsidRPr="002274EC">
        <w:rPr>
          <w:b/>
        </w:rPr>
        <w:t>(</w:t>
      </w:r>
      <w:r w:rsidR="00DF4020">
        <w:rPr>
          <w:b/>
        </w:rPr>
        <w:t>Shift elements of an array</w:t>
      </w:r>
      <w:r w:rsidR="0035484F" w:rsidRPr="002274EC">
        <w:rPr>
          <w:b/>
        </w:rPr>
        <w:t>.)</w:t>
      </w:r>
    </w:p>
    <w:p w14:paraId="41E82F8D" w14:textId="26F021FA" w:rsidR="0035484F" w:rsidRPr="002274EC" w:rsidRDefault="0035484F" w:rsidP="00D87003">
      <w:pPr>
        <w:pStyle w:val="ListParagraph"/>
        <w:numPr>
          <w:ilvl w:val="0"/>
          <w:numId w:val="12"/>
        </w:numPr>
        <w:rPr>
          <w:b/>
        </w:rPr>
      </w:pPr>
      <w:r w:rsidRPr="002274EC">
        <w:rPr>
          <w:b/>
        </w:rPr>
        <w:t>Problem E</w:t>
      </w:r>
      <w:r w:rsidR="00DF4020">
        <w:rPr>
          <w:b/>
        </w:rPr>
        <w:t>6.3(f)</w:t>
      </w:r>
      <w:r w:rsidRPr="002274EC">
        <w:rPr>
          <w:b/>
        </w:rPr>
        <w:t xml:space="preserve"> from the textbook. (</w:t>
      </w:r>
      <w:r w:rsidR="00DF4020">
        <w:rPr>
          <w:b/>
        </w:rPr>
        <w:t>Move even elements to the front, preserving the order within even elements and within odd elements</w:t>
      </w:r>
      <w:r w:rsidRPr="002274EC">
        <w:rPr>
          <w:b/>
        </w:rPr>
        <w:t>.)</w:t>
      </w:r>
    </w:p>
    <w:p w14:paraId="4518F12D" w14:textId="77777777" w:rsidR="002274EC" w:rsidRDefault="002274EC" w:rsidP="002274EC"/>
    <w:p w14:paraId="7B27FE43" w14:textId="2484D1BD" w:rsidR="0035484F" w:rsidRPr="002274EC" w:rsidRDefault="0035484F" w:rsidP="00D87003">
      <w:pPr>
        <w:pStyle w:val="ListParagraph"/>
        <w:numPr>
          <w:ilvl w:val="0"/>
          <w:numId w:val="12"/>
        </w:numPr>
        <w:rPr>
          <w:b/>
        </w:rPr>
      </w:pPr>
      <w:r w:rsidRPr="002274EC">
        <w:rPr>
          <w:b/>
        </w:rPr>
        <w:t>Problem E</w:t>
      </w:r>
      <w:r w:rsidR="00DF4020">
        <w:rPr>
          <w:b/>
        </w:rPr>
        <w:t>6.7</w:t>
      </w:r>
      <w:r w:rsidRPr="002274EC">
        <w:rPr>
          <w:b/>
        </w:rPr>
        <w:t xml:space="preserve"> from the textbook. (Re</w:t>
      </w:r>
      <w:r w:rsidR="00DF4020">
        <w:rPr>
          <w:b/>
        </w:rPr>
        <w:t>verse the elements of an array</w:t>
      </w:r>
      <w:r w:rsidRPr="002274EC">
        <w:rPr>
          <w:b/>
        </w:rPr>
        <w:t>.)</w:t>
      </w:r>
    </w:p>
    <w:p w14:paraId="032C5761" w14:textId="7B0A871F" w:rsidR="002274EC" w:rsidRDefault="002274EC" w:rsidP="002274EC"/>
    <w:p w14:paraId="60825C7B" w14:textId="4D6CD059" w:rsidR="00D93812" w:rsidRDefault="0035484F" w:rsidP="00DF4020">
      <w:pPr>
        <w:pStyle w:val="ListParagraph"/>
        <w:numPr>
          <w:ilvl w:val="0"/>
          <w:numId w:val="12"/>
        </w:numPr>
        <w:rPr>
          <w:b/>
        </w:rPr>
      </w:pPr>
      <w:r w:rsidRPr="002274EC">
        <w:rPr>
          <w:b/>
        </w:rPr>
        <w:t>Problem</w:t>
      </w:r>
      <w:r w:rsidR="00DF4020">
        <w:rPr>
          <w:b/>
        </w:rPr>
        <w:t xml:space="preserve"> E6.</w:t>
      </w:r>
      <w:r w:rsidR="001E54AA">
        <w:rPr>
          <w:b/>
        </w:rPr>
        <w:t>9</w:t>
      </w:r>
      <w:bookmarkStart w:id="0" w:name="_GoBack"/>
      <w:bookmarkEnd w:id="0"/>
      <w:r w:rsidRPr="002274EC">
        <w:rPr>
          <w:b/>
        </w:rPr>
        <w:t xml:space="preserve"> from the textbook. (</w:t>
      </w:r>
      <w:r w:rsidR="00DF4020">
        <w:rPr>
          <w:b/>
        </w:rPr>
        <w:t>Check of two arrays have the same elements in some order</w:t>
      </w:r>
      <w:r w:rsidRPr="002274EC">
        <w:rPr>
          <w:b/>
        </w:rPr>
        <w:t>.)</w:t>
      </w:r>
    </w:p>
    <w:p w14:paraId="37EA2AB0" w14:textId="77777777" w:rsidR="0096420F" w:rsidRPr="0096420F" w:rsidRDefault="0096420F" w:rsidP="0096420F">
      <w:pPr>
        <w:pStyle w:val="ListParagraph"/>
        <w:rPr>
          <w:b/>
        </w:rPr>
      </w:pPr>
    </w:p>
    <w:p w14:paraId="50A03096" w14:textId="207BBCFD" w:rsidR="0096420F" w:rsidRDefault="0096420F" w:rsidP="0096420F">
      <w:pPr>
        <w:pStyle w:val="ListParagraph"/>
        <w:numPr>
          <w:ilvl w:val="0"/>
          <w:numId w:val="12"/>
        </w:numPr>
        <w:rPr>
          <w:b/>
        </w:rPr>
      </w:pPr>
      <w:r w:rsidRPr="002274EC">
        <w:rPr>
          <w:b/>
        </w:rPr>
        <w:lastRenderedPageBreak/>
        <w:t>Problem</w:t>
      </w:r>
      <w:r>
        <w:rPr>
          <w:b/>
        </w:rPr>
        <w:t xml:space="preserve"> E6.1</w:t>
      </w:r>
      <w:r>
        <w:rPr>
          <w:b/>
        </w:rPr>
        <w:t>1</w:t>
      </w:r>
      <w:r w:rsidRPr="002274EC">
        <w:rPr>
          <w:b/>
        </w:rPr>
        <w:t xml:space="preserve"> from the textbook. (</w:t>
      </w:r>
      <w:r>
        <w:rPr>
          <w:b/>
        </w:rPr>
        <w:t>Remove duplicat</w:t>
      </w:r>
      <w:r w:rsidR="003614BF">
        <w:rPr>
          <w:b/>
        </w:rPr>
        <w:t>es from an array</w:t>
      </w:r>
      <w:r w:rsidRPr="002274EC">
        <w:rPr>
          <w:b/>
        </w:rPr>
        <w:t>.)</w:t>
      </w:r>
    </w:p>
    <w:p w14:paraId="24092FBA" w14:textId="77777777" w:rsidR="003614BF" w:rsidRPr="003614BF" w:rsidRDefault="003614BF" w:rsidP="003614BF">
      <w:pPr>
        <w:pStyle w:val="ListParagraph"/>
        <w:rPr>
          <w:b/>
        </w:rPr>
      </w:pPr>
    </w:p>
    <w:p w14:paraId="460E0CAD" w14:textId="3C2AC178" w:rsidR="003614BF" w:rsidRPr="003614BF" w:rsidRDefault="003614BF" w:rsidP="003614BF">
      <w:pPr>
        <w:pStyle w:val="ListParagraph"/>
        <w:numPr>
          <w:ilvl w:val="0"/>
          <w:numId w:val="12"/>
        </w:numPr>
        <w:rPr>
          <w:b/>
        </w:rPr>
      </w:pPr>
      <w:r w:rsidRPr="003614BF">
        <w:rPr>
          <w:b/>
        </w:rPr>
        <w:t xml:space="preserve">Write a program that prints all possible distinct “words” that can be obtained by permuting the letters of the word </w:t>
      </w:r>
      <w:r w:rsidRPr="003614BF">
        <w:rPr>
          <w:b/>
          <w:i/>
        </w:rPr>
        <w:t>ask</w:t>
      </w:r>
      <w:r w:rsidRPr="003614BF">
        <w:rPr>
          <w:b/>
        </w:rPr>
        <w:t xml:space="preserve">. (Note: A “word” here refers to a sequence of letters and need </w:t>
      </w:r>
      <w:r w:rsidRPr="003614BF">
        <w:rPr>
          <w:b/>
          <w:u w:val="single"/>
        </w:rPr>
        <w:t>not</w:t>
      </w:r>
      <w:r w:rsidRPr="003614BF">
        <w:rPr>
          <w:b/>
        </w:rPr>
        <w:t xml:space="preserve"> be in the dictionary.</w:t>
      </w:r>
    </w:p>
    <w:p w14:paraId="6F8E0F34" w14:textId="77777777" w:rsidR="0096420F" w:rsidRPr="003614BF" w:rsidRDefault="0096420F" w:rsidP="003614BF">
      <w:pPr>
        <w:rPr>
          <w:b/>
        </w:rPr>
      </w:pPr>
    </w:p>
    <w:sectPr w:rsidR="0096420F" w:rsidRPr="003614BF" w:rsidSect="00915605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A58471" w14:textId="77777777" w:rsidR="003F5EDC" w:rsidRDefault="003F5EDC">
      <w:r>
        <w:separator/>
      </w:r>
    </w:p>
  </w:endnote>
  <w:endnote w:type="continuationSeparator" w:id="0">
    <w:p w14:paraId="4C66B97F" w14:textId="77777777" w:rsidR="003F5EDC" w:rsidRDefault="003F5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88302" w14:textId="77777777" w:rsidR="004E4116" w:rsidRDefault="004E4116" w:rsidP="003551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DE6BE77" w14:textId="77777777" w:rsidR="004E4116" w:rsidRDefault="004E4116" w:rsidP="003551F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F6769" w14:textId="77777777" w:rsidR="004E4116" w:rsidRDefault="004E4116" w:rsidP="003551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C73EB">
      <w:rPr>
        <w:rStyle w:val="PageNumber"/>
        <w:noProof/>
      </w:rPr>
      <w:t>1</w:t>
    </w:r>
    <w:r>
      <w:rPr>
        <w:rStyle w:val="PageNumber"/>
      </w:rPr>
      <w:fldChar w:fldCharType="end"/>
    </w:r>
  </w:p>
  <w:p w14:paraId="51DEF9DD" w14:textId="77777777" w:rsidR="004E4116" w:rsidRDefault="004E4116" w:rsidP="003551F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DEDA99" w14:textId="77777777" w:rsidR="003F5EDC" w:rsidRDefault="003F5EDC">
      <w:r>
        <w:separator/>
      </w:r>
    </w:p>
  </w:footnote>
  <w:footnote w:type="continuationSeparator" w:id="0">
    <w:p w14:paraId="281B6FB3" w14:textId="77777777" w:rsidR="003F5EDC" w:rsidRDefault="003F5E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542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84956C1"/>
    <w:multiLevelType w:val="hybridMultilevel"/>
    <w:tmpl w:val="F9720D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CD96112"/>
    <w:multiLevelType w:val="hybridMultilevel"/>
    <w:tmpl w:val="74CE6B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F705311"/>
    <w:multiLevelType w:val="hybridMultilevel"/>
    <w:tmpl w:val="D6B2F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90DF8"/>
    <w:multiLevelType w:val="multilevel"/>
    <w:tmpl w:val="5D422F7A"/>
    <w:numStyleLink w:val="Numberedlist"/>
  </w:abstractNum>
  <w:abstractNum w:abstractNumId="5" w15:restartNumberingAfterBreak="0">
    <w:nsid w:val="32D6052E"/>
    <w:multiLevelType w:val="hybridMultilevel"/>
    <w:tmpl w:val="B20E53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79135F"/>
    <w:multiLevelType w:val="multilevel"/>
    <w:tmpl w:val="5D422F7A"/>
    <w:styleLink w:val="Numberedlist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648"/>
        </w:tabs>
        <w:ind w:left="648" w:hanging="21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944"/>
        </w:tabs>
        <w:ind w:left="19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664"/>
        </w:tabs>
        <w:ind w:left="26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384"/>
        </w:tabs>
        <w:ind w:left="33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104"/>
        </w:tabs>
        <w:ind w:left="41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24"/>
        </w:tabs>
        <w:ind w:left="48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544"/>
        </w:tabs>
        <w:ind w:left="55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264"/>
        </w:tabs>
        <w:ind w:left="6264" w:hanging="180"/>
      </w:pPr>
      <w:rPr>
        <w:rFonts w:hint="default"/>
      </w:rPr>
    </w:lvl>
  </w:abstractNum>
  <w:abstractNum w:abstractNumId="7" w15:restartNumberingAfterBreak="0">
    <w:nsid w:val="4077579B"/>
    <w:multiLevelType w:val="hybridMultilevel"/>
    <w:tmpl w:val="2FA085C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2AF6C78"/>
    <w:multiLevelType w:val="multilevel"/>
    <w:tmpl w:val="139457E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4CA50904"/>
    <w:multiLevelType w:val="hybridMultilevel"/>
    <w:tmpl w:val="37EA63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2F50B34"/>
    <w:multiLevelType w:val="hybridMultilevel"/>
    <w:tmpl w:val="EC503C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7A07E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9CF5066"/>
    <w:multiLevelType w:val="hybridMultilevel"/>
    <w:tmpl w:val="99000852"/>
    <w:lvl w:ilvl="0" w:tplc="E1AAB6BA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4"/>
  </w:num>
  <w:num w:numId="5">
    <w:abstractNumId w:val="9"/>
  </w:num>
  <w:num w:numId="6">
    <w:abstractNumId w:val="1"/>
  </w:num>
  <w:num w:numId="7">
    <w:abstractNumId w:val="3"/>
  </w:num>
  <w:num w:numId="8">
    <w:abstractNumId w:val="10"/>
  </w:num>
  <w:num w:numId="9">
    <w:abstractNumId w:val="5"/>
  </w:num>
  <w:num w:numId="10">
    <w:abstractNumId w:val="12"/>
  </w:num>
  <w:num w:numId="11">
    <w:abstractNumId w:val="7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E91"/>
    <w:rsid w:val="00014C06"/>
    <w:rsid w:val="00014E91"/>
    <w:rsid w:val="000166BE"/>
    <w:rsid w:val="00017434"/>
    <w:rsid w:val="000A2F7B"/>
    <w:rsid w:val="00103A7B"/>
    <w:rsid w:val="0010516B"/>
    <w:rsid w:val="00192C32"/>
    <w:rsid w:val="001B28DE"/>
    <w:rsid w:val="001B2BEE"/>
    <w:rsid w:val="001D2DA1"/>
    <w:rsid w:val="001E54AA"/>
    <w:rsid w:val="00212072"/>
    <w:rsid w:val="00217D3F"/>
    <w:rsid w:val="002274EC"/>
    <w:rsid w:val="002B55AA"/>
    <w:rsid w:val="002D4199"/>
    <w:rsid w:val="00351864"/>
    <w:rsid w:val="0035484F"/>
    <w:rsid w:val="003551FF"/>
    <w:rsid w:val="003614BF"/>
    <w:rsid w:val="00362546"/>
    <w:rsid w:val="00381E53"/>
    <w:rsid w:val="003F45E3"/>
    <w:rsid w:val="003F5EDC"/>
    <w:rsid w:val="00417CCF"/>
    <w:rsid w:val="004304CC"/>
    <w:rsid w:val="00442A87"/>
    <w:rsid w:val="00451876"/>
    <w:rsid w:val="004573B0"/>
    <w:rsid w:val="00461B4E"/>
    <w:rsid w:val="004648D5"/>
    <w:rsid w:val="004D6168"/>
    <w:rsid w:val="004E4116"/>
    <w:rsid w:val="00544C71"/>
    <w:rsid w:val="00564074"/>
    <w:rsid w:val="00584F41"/>
    <w:rsid w:val="005A1BC1"/>
    <w:rsid w:val="005C3371"/>
    <w:rsid w:val="005C5CB4"/>
    <w:rsid w:val="005E54E5"/>
    <w:rsid w:val="005F4010"/>
    <w:rsid w:val="00622B1E"/>
    <w:rsid w:val="00645525"/>
    <w:rsid w:val="00677DF4"/>
    <w:rsid w:val="0068100E"/>
    <w:rsid w:val="00685EC6"/>
    <w:rsid w:val="006A081E"/>
    <w:rsid w:val="006C1BAF"/>
    <w:rsid w:val="006E6A4E"/>
    <w:rsid w:val="006F0C21"/>
    <w:rsid w:val="007357FD"/>
    <w:rsid w:val="007571C0"/>
    <w:rsid w:val="00792583"/>
    <w:rsid w:val="007A6A8D"/>
    <w:rsid w:val="007B7D4E"/>
    <w:rsid w:val="00803032"/>
    <w:rsid w:val="008131DB"/>
    <w:rsid w:val="008323BF"/>
    <w:rsid w:val="00863D77"/>
    <w:rsid w:val="008712C8"/>
    <w:rsid w:val="008752AD"/>
    <w:rsid w:val="008C71E9"/>
    <w:rsid w:val="00905D65"/>
    <w:rsid w:val="00915605"/>
    <w:rsid w:val="00924B5E"/>
    <w:rsid w:val="00944A87"/>
    <w:rsid w:val="0096420F"/>
    <w:rsid w:val="009656E3"/>
    <w:rsid w:val="0097597C"/>
    <w:rsid w:val="00977E8B"/>
    <w:rsid w:val="009929DC"/>
    <w:rsid w:val="0099429C"/>
    <w:rsid w:val="009D5283"/>
    <w:rsid w:val="00A00EFE"/>
    <w:rsid w:val="00A03801"/>
    <w:rsid w:val="00A05466"/>
    <w:rsid w:val="00A270B3"/>
    <w:rsid w:val="00A45D30"/>
    <w:rsid w:val="00AA68F4"/>
    <w:rsid w:val="00AC07E7"/>
    <w:rsid w:val="00B1514F"/>
    <w:rsid w:val="00B3018C"/>
    <w:rsid w:val="00B315D3"/>
    <w:rsid w:val="00B833D9"/>
    <w:rsid w:val="00B920D3"/>
    <w:rsid w:val="00B93AF4"/>
    <w:rsid w:val="00BC73EB"/>
    <w:rsid w:val="00BD7571"/>
    <w:rsid w:val="00C569C9"/>
    <w:rsid w:val="00C8609C"/>
    <w:rsid w:val="00C93879"/>
    <w:rsid w:val="00CD099F"/>
    <w:rsid w:val="00CE0F32"/>
    <w:rsid w:val="00CF5AFD"/>
    <w:rsid w:val="00CF73D2"/>
    <w:rsid w:val="00D07758"/>
    <w:rsid w:val="00D1548E"/>
    <w:rsid w:val="00D34577"/>
    <w:rsid w:val="00D65D12"/>
    <w:rsid w:val="00D718F5"/>
    <w:rsid w:val="00D87003"/>
    <w:rsid w:val="00D90B4B"/>
    <w:rsid w:val="00D93812"/>
    <w:rsid w:val="00DA5B2B"/>
    <w:rsid w:val="00DA7347"/>
    <w:rsid w:val="00DF3181"/>
    <w:rsid w:val="00DF4020"/>
    <w:rsid w:val="00E025B6"/>
    <w:rsid w:val="00E37E62"/>
    <w:rsid w:val="00E60961"/>
    <w:rsid w:val="00E75AC0"/>
    <w:rsid w:val="00E82B60"/>
    <w:rsid w:val="00EA341F"/>
    <w:rsid w:val="00EB3856"/>
    <w:rsid w:val="00ED1581"/>
    <w:rsid w:val="00EE007C"/>
    <w:rsid w:val="00F1211C"/>
    <w:rsid w:val="00F15AB8"/>
    <w:rsid w:val="00F21AED"/>
    <w:rsid w:val="00F2578E"/>
    <w:rsid w:val="00F87353"/>
    <w:rsid w:val="00FC15D3"/>
    <w:rsid w:val="00FD2B6B"/>
    <w:rsid w:val="00FF4876"/>
    <w:rsid w:val="00FF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9F5431"/>
  <w15:chartTrackingRefBased/>
  <w15:docId w15:val="{6C1D0380-FF5F-468F-BFDA-99F86F168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73D2"/>
    <w:rPr>
      <w:sz w:val="22"/>
      <w:szCs w:val="24"/>
      <w:lang w:eastAsia="ko-KR"/>
    </w:rPr>
  </w:style>
  <w:style w:type="paragraph" w:styleId="Heading1">
    <w:name w:val="heading 1"/>
    <w:basedOn w:val="Normal"/>
    <w:next w:val="Normal"/>
    <w:qFormat/>
    <w:rsid w:val="00CF73D2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26"/>
      <w:szCs w:val="28"/>
    </w:rPr>
  </w:style>
  <w:style w:type="paragraph" w:styleId="Heading2">
    <w:name w:val="heading 2"/>
    <w:basedOn w:val="Normal"/>
    <w:next w:val="Normal"/>
    <w:qFormat/>
    <w:rsid w:val="00CF73D2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45187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451876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CF73D2"/>
    <w:pPr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CF73D2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CF73D2"/>
    <w:pPr>
      <w:numPr>
        <w:ilvl w:val="6"/>
        <w:numId w:val="1"/>
      </w:numPr>
      <w:spacing w:before="240" w:after="60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CF73D2"/>
    <w:pPr>
      <w:numPr>
        <w:ilvl w:val="7"/>
        <w:numId w:val="1"/>
      </w:numPr>
      <w:spacing w:before="240" w:after="60"/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rsid w:val="00CF73D2"/>
    <w:pPr>
      <w:numPr>
        <w:ilvl w:val="8"/>
        <w:numId w:val="1"/>
      </w:numPr>
      <w:spacing w:before="240" w:after="60"/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3551F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551FF"/>
  </w:style>
  <w:style w:type="character" w:styleId="Hyperlink">
    <w:name w:val="Hyperlink"/>
    <w:rsid w:val="00924B5E"/>
    <w:rPr>
      <w:color w:val="0000FF"/>
      <w:u w:val="single"/>
    </w:rPr>
  </w:style>
  <w:style w:type="numbering" w:customStyle="1" w:styleId="Numberedlist">
    <w:name w:val="Numbered list"/>
    <w:basedOn w:val="NoList"/>
    <w:rsid w:val="00E82B60"/>
    <w:pPr>
      <w:numPr>
        <w:numId w:val="3"/>
      </w:numPr>
    </w:pPr>
  </w:style>
  <w:style w:type="paragraph" w:styleId="BalloonText">
    <w:name w:val="Balloon Text"/>
    <w:basedOn w:val="Normal"/>
    <w:semiHidden/>
    <w:rsid w:val="00C569C9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D718F5"/>
    <w:rPr>
      <w:color w:val="800080"/>
      <w:u w:val="single"/>
    </w:rPr>
  </w:style>
  <w:style w:type="character" w:styleId="PlaceholderText">
    <w:name w:val="Placeholder Text"/>
    <w:basedOn w:val="DefaultParagraphFont"/>
    <w:uiPriority w:val="99"/>
    <w:semiHidden/>
    <w:rsid w:val="00D34577"/>
    <w:rPr>
      <w:color w:val="808080"/>
    </w:rPr>
  </w:style>
  <w:style w:type="paragraph" w:styleId="ListParagraph">
    <w:name w:val="List Paragraph"/>
    <w:basedOn w:val="Normal"/>
    <w:uiPriority w:val="34"/>
    <w:qFormat/>
    <w:rsid w:val="00FC15D3"/>
    <w:pPr>
      <w:ind w:left="720"/>
      <w:contextualSpacing/>
    </w:pPr>
  </w:style>
  <w:style w:type="table" w:styleId="TableGrid">
    <w:name w:val="Table Grid"/>
    <w:basedOn w:val="TableNormal"/>
    <w:rsid w:val="006A08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ndeep\Application%20Data\Microsoft\Templates\MyNomral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MyNomralTemplate.dot</Template>
  <TotalTime>54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Implications in the Game of Sudoku</vt:lpstr>
    </vt:vector>
  </TitlesOfParts>
  <Company> </Company>
  <LinksUpToDate>false</LinksUpToDate>
  <CharactersWithSpaces>2254</CharactersWithSpaces>
  <SharedDoc>false</SharedDoc>
  <HLinks>
    <vt:vector size="12" baseType="variant">
      <vt:variant>
        <vt:i4>2818168</vt:i4>
      </vt:variant>
      <vt:variant>
        <vt:i4>3</vt:i4>
      </vt:variant>
      <vt:variant>
        <vt:i4>0</vt:i4>
      </vt:variant>
      <vt:variant>
        <vt:i4>5</vt:i4>
      </vt:variant>
      <vt:variant>
        <vt:lpwstr>https://www.uscden.net/</vt:lpwstr>
      </vt:variant>
      <vt:variant>
        <vt:lpwstr/>
      </vt:variant>
      <vt:variant>
        <vt:i4>655424</vt:i4>
      </vt:variant>
      <vt:variant>
        <vt:i4>0</vt:i4>
      </vt:variant>
      <vt:variant>
        <vt:i4>0</vt:i4>
      </vt:variant>
      <vt:variant>
        <vt:i4>5</vt:i4>
      </vt:variant>
      <vt:variant>
        <vt:lpwstr>http://www.slate.com/id/2119796/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Implications in the Game of Sudoku</dc:title>
  <dc:subject/>
  <dc:creator>Sandeep Gupta</dc:creator>
  <cp:keywords/>
  <dc:description/>
  <cp:lastModifiedBy>Sandeep Gupta</cp:lastModifiedBy>
  <cp:revision>8</cp:revision>
  <cp:lastPrinted>2018-10-14T03:58:00Z</cp:lastPrinted>
  <dcterms:created xsi:type="dcterms:W3CDTF">2018-10-09T05:32:00Z</dcterms:created>
  <dcterms:modified xsi:type="dcterms:W3CDTF">2018-10-14T04:32:00Z</dcterms:modified>
</cp:coreProperties>
</file>